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CE3" w:rsidRDefault="00A463CF" w:rsidP="00A463CF">
      <w:pPr>
        <w:pStyle w:val="Puesto"/>
        <w:jc w:val="right"/>
      </w:pPr>
      <w:r>
        <w:t>Participación en convocatoria</w:t>
      </w:r>
    </w:p>
    <w:p w:rsidR="00E07CE3" w:rsidRDefault="00EA191A">
      <w:pPr>
        <w:pStyle w:val="Puesto"/>
        <w:jc w:val="right"/>
      </w:pPr>
      <w:fldSimple w:instr=" TITLE  \* MERGEFORMAT ">
        <w:r w:rsidR="00043C25">
          <w:t xml:space="preserve"> Plan</w:t>
        </w:r>
      </w:fldSimple>
      <w:r w:rsidR="004B6763">
        <w:t xml:space="preserve"> Build integración</w:t>
      </w:r>
    </w:p>
    <w:p w:rsidR="00E07CE3" w:rsidRDefault="00E07CE3">
      <w:pPr>
        <w:pStyle w:val="Puesto"/>
        <w:jc w:val="right"/>
      </w:pPr>
    </w:p>
    <w:p w:rsidR="00E07CE3" w:rsidRDefault="004B6763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E07CE3">
        <w:rPr>
          <w:sz w:val="28"/>
        </w:rPr>
        <w:t xml:space="preserve"> &lt;1.0&gt;</w:t>
      </w:r>
    </w:p>
    <w:p w:rsidR="00E07CE3" w:rsidRDefault="00E07CE3">
      <w:pPr>
        <w:pStyle w:val="Puesto"/>
        <w:rPr>
          <w:sz w:val="28"/>
        </w:rPr>
      </w:pPr>
    </w:p>
    <w:p w:rsidR="00E07CE3" w:rsidRDefault="00E07CE3"/>
    <w:p w:rsidR="00E07CE3" w:rsidRDefault="00E07CE3">
      <w:pPr>
        <w:sectPr w:rsidR="00E07CE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07CE3" w:rsidRDefault="000B7929">
      <w:pPr>
        <w:pStyle w:val="Puesto"/>
      </w:pPr>
      <w: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07CE3">
        <w:tc>
          <w:tcPr>
            <w:tcW w:w="2304" w:type="dxa"/>
          </w:tcPr>
          <w:p w:rsidR="00E07CE3" w:rsidRDefault="00E07CE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07CE3" w:rsidRDefault="000B79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E07CE3" w:rsidRDefault="000B79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E07CE3" w:rsidRDefault="000B79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07CE3">
        <w:tc>
          <w:tcPr>
            <w:tcW w:w="2304" w:type="dxa"/>
          </w:tcPr>
          <w:p w:rsidR="00E07CE3" w:rsidRDefault="000B7929">
            <w:pPr>
              <w:pStyle w:val="Tabletext"/>
            </w:pPr>
            <w:r>
              <w:t>03/10/2014</w:t>
            </w:r>
          </w:p>
        </w:tc>
        <w:tc>
          <w:tcPr>
            <w:tcW w:w="1152" w:type="dxa"/>
          </w:tcPr>
          <w:p w:rsidR="00E07CE3" w:rsidRDefault="000B792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07CE3" w:rsidRDefault="000B7929">
            <w:pPr>
              <w:pStyle w:val="Tabletext"/>
            </w:pPr>
            <w:r>
              <w:t>Elaboración del documento</w:t>
            </w:r>
          </w:p>
        </w:tc>
        <w:tc>
          <w:tcPr>
            <w:tcW w:w="2304" w:type="dxa"/>
          </w:tcPr>
          <w:p w:rsidR="000B7929" w:rsidRDefault="000B7929" w:rsidP="000B7929">
            <w:pPr>
              <w:pStyle w:val="Tabletext"/>
            </w:pPr>
            <w:r>
              <w:t>Erica Marcela Reyes</w:t>
            </w:r>
          </w:p>
          <w:p w:rsidR="000B7929" w:rsidRDefault="000B7929" w:rsidP="000B7929">
            <w:pPr>
              <w:pStyle w:val="Tabletext"/>
            </w:pPr>
            <w:r>
              <w:t>Julián David Serna</w:t>
            </w:r>
          </w:p>
        </w:tc>
      </w:tr>
      <w:tr w:rsidR="00E07CE3">
        <w:tc>
          <w:tcPr>
            <w:tcW w:w="2304" w:type="dxa"/>
          </w:tcPr>
          <w:p w:rsidR="00E07CE3" w:rsidRDefault="000B7929">
            <w:pPr>
              <w:pStyle w:val="Tabletext"/>
            </w:pPr>
            <w:r>
              <w:t>04/10/2014</w:t>
            </w:r>
          </w:p>
        </w:tc>
        <w:tc>
          <w:tcPr>
            <w:tcW w:w="1152" w:type="dxa"/>
          </w:tcPr>
          <w:p w:rsidR="00E07CE3" w:rsidRDefault="000B7929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07CE3" w:rsidRDefault="000B7929">
            <w:pPr>
              <w:pStyle w:val="Tabletext"/>
            </w:pPr>
            <w:r>
              <w:t xml:space="preserve">Inserción de datos </w:t>
            </w:r>
          </w:p>
        </w:tc>
        <w:tc>
          <w:tcPr>
            <w:tcW w:w="2304" w:type="dxa"/>
          </w:tcPr>
          <w:p w:rsidR="000B7929" w:rsidRDefault="000B7929" w:rsidP="000B7929">
            <w:pPr>
              <w:pStyle w:val="Tabletext"/>
            </w:pPr>
            <w:r>
              <w:t>Erica Marcela Reyes</w:t>
            </w:r>
          </w:p>
          <w:p w:rsidR="00E07CE3" w:rsidRDefault="000B7929" w:rsidP="000B7929">
            <w:pPr>
              <w:pStyle w:val="Tabletext"/>
            </w:pPr>
            <w:r>
              <w:t>Julián David Serna</w:t>
            </w:r>
          </w:p>
        </w:tc>
      </w:tr>
      <w:tr w:rsidR="00E07CE3">
        <w:tc>
          <w:tcPr>
            <w:tcW w:w="2304" w:type="dxa"/>
          </w:tcPr>
          <w:p w:rsidR="00E07CE3" w:rsidRDefault="00B23F75">
            <w:pPr>
              <w:pStyle w:val="Tabletext"/>
            </w:pPr>
            <w:r>
              <w:t>05/10/</w:t>
            </w:r>
            <w:r w:rsidR="000B7929">
              <w:t>014</w:t>
            </w:r>
          </w:p>
        </w:tc>
        <w:tc>
          <w:tcPr>
            <w:tcW w:w="1152" w:type="dxa"/>
          </w:tcPr>
          <w:p w:rsidR="00E07CE3" w:rsidRDefault="000B7929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E07CE3" w:rsidRDefault="000B7929">
            <w:pPr>
              <w:pStyle w:val="Tabletext"/>
            </w:pPr>
            <w:r>
              <w:t>Revisión de la plantilla</w:t>
            </w:r>
          </w:p>
        </w:tc>
        <w:tc>
          <w:tcPr>
            <w:tcW w:w="2304" w:type="dxa"/>
          </w:tcPr>
          <w:p w:rsidR="000B7929" w:rsidRDefault="000B7929" w:rsidP="000B7929">
            <w:pPr>
              <w:pStyle w:val="Tabletext"/>
            </w:pPr>
            <w:r>
              <w:t>Erica Marcela Reyes</w:t>
            </w:r>
          </w:p>
          <w:p w:rsidR="00E07CE3" w:rsidRDefault="000B7929" w:rsidP="000B7929">
            <w:pPr>
              <w:pStyle w:val="Tabletext"/>
            </w:pPr>
            <w:r>
              <w:t>Julián David Serna</w:t>
            </w:r>
          </w:p>
        </w:tc>
      </w:tr>
      <w:tr w:rsidR="00E07CE3"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  <w:tc>
          <w:tcPr>
            <w:tcW w:w="1152" w:type="dxa"/>
          </w:tcPr>
          <w:p w:rsidR="00E07CE3" w:rsidRDefault="00E07CE3">
            <w:pPr>
              <w:pStyle w:val="Tabletext"/>
            </w:pPr>
          </w:p>
        </w:tc>
        <w:tc>
          <w:tcPr>
            <w:tcW w:w="3744" w:type="dxa"/>
          </w:tcPr>
          <w:p w:rsidR="00E07CE3" w:rsidRDefault="00E07CE3">
            <w:pPr>
              <w:pStyle w:val="Tabletext"/>
            </w:pPr>
          </w:p>
        </w:tc>
        <w:tc>
          <w:tcPr>
            <w:tcW w:w="2304" w:type="dxa"/>
          </w:tcPr>
          <w:p w:rsidR="00E07CE3" w:rsidRDefault="00E07CE3">
            <w:pPr>
              <w:pStyle w:val="Tabletext"/>
            </w:pPr>
          </w:p>
        </w:tc>
      </w:tr>
    </w:tbl>
    <w:p w:rsidR="00E07CE3" w:rsidRDefault="00E07CE3"/>
    <w:p w:rsidR="00E07CE3" w:rsidRDefault="00E07CE3">
      <w:pPr>
        <w:pStyle w:val="Puesto"/>
      </w:pPr>
      <w:r>
        <w:br w:type="page"/>
      </w:r>
      <w:r w:rsidR="00662CDA">
        <w:lastRenderedPageBreak/>
        <w:t>Tabla de Contenidos</w:t>
      </w:r>
    </w:p>
    <w:p w:rsidR="00B23F75" w:rsidRDefault="00E07CE3" w:rsidP="00B01670">
      <w:pPr>
        <w:pStyle w:val="TDC1"/>
        <w:tabs>
          <w:tab w:val="left" w:pos="432"/>
        </w:tabs>
        <w:jc w:val="center"/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3F75">
        <w:rPr>
          <w:noProof/>
        </w:rPr>
        <w:t>1.</w:t>
      </w:r>
      <w:r w:rsidR="00B23F75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B23F75">
        <w:rPr>
          <w:noProof/>
        </w:rPr>
        <w:t>Introducción</w:t>
      </w:r>
      <w:r w:rsidR="00B23F75">
        <w:rPr>
          <w:noProof/>
        </w:rPr>
        <w:tab/>
      </w:r>
      <w:r w:rsidR="00B23F75">
        <w:rPr>
          <w:noProof/>
        </w:rPr>
        <w:fldChar w:fldCharType="begin"/>
      </w:r>
      <w:r w:rsidR="00B23F75">
        <w:rPr>
          <w:noProof/>
        </w:rPr>
        <w:instrText xml:space="preserve"> PAGEREF _Toc400341122 \h </w:instrText>
      </w:r>
      <w:r w:rsidR="00B23F75">
        <w:rPr>
          <w:noProof/>
        </w:rPr>
      </w:r>
      <w:r w:rsidR="00B23F75">
        <w:rPr>
          <w:noProof/>
        </w:rPr>
        <w:fldChar w:fldCharType="separate"/>
      </w:r>
      <w:r w:rsidR="00B23F75">
        <w:rPr>
          <w:noProof/>
        </w:rPr>
        <w:t>4</w:t>
      </w:r>
      <w:r w:rsidR="00B23F75">
        <w:rPr>
          <w:noProof/>
        </w:rPr>
        <w:fldChar w:fldCharType="end"/>
      </w:r>
    </w:p>
    <w:p w:rsidR="00B23F75" w:rsidRDefault="00B23F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3F75" w:rsidRDefault="00B23F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3F75" w:rsidRDefault="00B23F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3F75" w:rsidRDefault="00B23F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3F75" w:rsidRDefault="00B23F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Subsistemas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3F75" w:rsidRDefault="00B23F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Builds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_Toc400341128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07CE3" w:rsidRDefault="00E07CE3">
      <w:pPr>
        <w:pStyle w:val="Puesto"/>
      </w:pPr>
      <w:r>
        <w:fldChar w:fldCharType="end"/>
      </w:r>
      <w:r>
        <w:br w:type="page"/>
      </w:r>
      <w:fldSimple w:instr=" TITLE  \* MERGEFORMAT ">
        <w:r w:rsidR="00043C25">
          <w:t xml:space="preserve"> Plan</w:t>
        </w:r>
      </w:fldSimple>
      <w:r w:rsidR="00662CDA">
        <w:t xml:space="preserve"> Build de </w:t>
      </w:r>
      <w:r w:rsidR="0000052B">
        <w:t>integración</w:t>
      </w:r>
    </w:p>
    <w:p w:rsidR="00E07CE3" w:rsidRDefault="00662CDA">
      <w:pPr>
        <w:pStyle w:val="Ttulo1"/>
      </w:pPr>
      <w:bookmarkStart w:id="0" w:name="_Toc400341122"/>
      <w:r>
        <w:t>Introducción</w:t>
      </w:r>
      <w:bookmarkEnd w:id="0"/>
    </w:p>
    <w:p w:rsidR="0000052B" w:rsidRPr="00643F30" w:rsidRDefault="0000052B" w:rsidP="0000052B">
      <w:pPr>
        <w:pStyle w:val="Textoindependiente"/>
        <w:jc w:val="both"/>
        <w:rPr>
          <w:sz w:val="22"/>
          <w:szCs w:val="22"/>
          <w:lang w:val="es-ES"/>
        </w:rPr>
      </w:pPr>
      <w:r w:rsidRPr="00643F30">
        <w:rPr>
          <w:sz w:val="22"/>
          <w:szCs w:val="22"/>
          <w:lang w:val="es-ES"/>
        </w:rPr>
        <w:t>El plan de integración se realiza con el fin de guiar a los implicados en el desarrollo de los casos de uso del módulo de participación en convocatoria. Donde se tienen lo necesario para cumplir los requisitos del proyecto.</w:t>
      </w:r>
    </w:p>
    <w:p w:rsidR="00E07CE3" w:rsidRDefault="00E07CE3" w:rsidP="00762CDB">
      <w:pPr>
        <w:pStyle w:val="InfoBlue"/>
      </w:pPr>
    </w:p>
    <w:p w:rsidR="00E07CE3" w:rsidRDefault="0015748F">
      <w:pPr>
        <w:pStyle w:val="Ttulo2"/>
      </w:pPr>
      <w:bookmarkStart w:id="1" w:name="_Toc400341123"/>
      <w:r>
        <w:t>Propósito</w:t>
      </w:r>
      <w:bookmarkEnd w:id="1"/>
    </w:p>
    <w:p w:rsidR="00E07CE3" w:rsidRPr="00643F30" w:rsidRDefault="0015748F" w:rsidP="0015748F">
      <w:pPr>
        <w:pStyle w:val="Textoindependiente"/>
        <w:jc w:val="both"/>
        <w:rPr>
          <w:sz w:val="22"/>
          <w:szCs w:val="22"/>
        </w:rPr>
      </w:pPr>
      <w:r w:rsidRPr="00643F30">
        <w:rPr>
          <w:sz w:val="22"/>
          <w:szCs w:val="22"/>
        </w:rPr>
        <w:t xml:space="preserve"> Describir el plan para la integración de los componentes de software del módulo de participación en convocatoria. </w:t>
      </w:r>
    </w:p>
    <w:p w:rsidR="00E07CE3" w:rsidRDefault="0015748F">
      <w:pPr>
        <w:pStyle w:val="Ttulo2"/>
      </w:pPr>
      <w:bookmarkStart w:id="2" w:name="_Toc400341124"/>
      <w:r>
        <w:t>Alcance</w:t>
      </w:r>
      <w:bookmarkEnd w:id="2"/>
    </w:p>
    <w:p w:rsidR="0061172E" w:rsidRDefault="0061172E" w:rsidP="0061172E"/>
    <w:p w:rsidR="00762CDB" w:rsidRDefault="00643F30" w:rsidP="00810B6E">
      <w:pPr>
        <w:pStyle w:val="InfoBlue"/>
      </w:pPr>
      <w:r w:rsidRPr="00762CDB">
        <w:t>Este documento se realiza con el fin de ayudar aq</w:t>
      </w:r>
      <w:r w:rsidR="00762CDB" w:rsidRPr="00762CDB">
        <w:t xml:space="preserve">uellas personas que necesiten </w:t>
      </w:r>
      <w:r w:rsidRPr="00762CDB">
        <w:t xml:space="preserve"> conocer los componentes de planificación y los plazos en que se planifico la implementación del software</w:t>
      </w:r>
      <w:r w:rsidR="00762CDB" w:rsidRPr="00762CDB">
        <w:t xml:space="preserve">, En este </w:t>
      </w:r>
      <w:r w:rsidR="0061172E" w:rsidRPr="00762CDB">
        <w:t xml:space="preserve">se aplica a todos los componentes necesarios el cumplimiento de los requerimientos </w:t>
      </w:r>
      <w:r w:rsidRPr="00762CDB">
        <w:t>del módulo de participación en convocatoria.</w:t>
      </w:r>
    </w:p>
    <w:p w:rsidR="00810B6E" w:rsidRPr="00810B6E" w:rsidRDefault="00810B6E" w:rsidP="00810B6E">
      <w:pPr>
        <w:pStyle w:val="Textoindependiente"/>
        <w:rPr>
          <w:lang w:val="es-ES"/>
        </w:rPr>
      </w:pPr>
    </w:p>
    <w:p w:rsidR="00E07CE3" w:rsidRDefault="00E07CE3">
      <w:pPr>
        <w:pStyle w:val="Ttulo2"/>
      </w:pPr>
      <w:bookmarkStart w:id="3" w:name="_Toc456598590"/>
      <w:bookmarkStart w:id="4" w:name="_Toc456600921"/>
      <w:bookmarkStart w:id="5" w:name="_Toc400341125"/>
      <w:r>
        <w:t>Referenc</w:t>
      </w:r>
      <w:bookmarkEnd w:id="3"/>
      <w:bookmarkEnd w:id="4"/>
      <w:r w:rsidR="00762CDB">
        <w:t>ias</w:t>
      </w:r>
      <w:bookmarkEnd w:id="5"/>
    </w:p>
    <w:p w:rsidR="00810B6E" w:rsidRPr="00E0428F" w:rsidRDefault="00810B6E" w:rsidP="00810B6E">
      <w:pPr>
        <w:ind w:firstLine="720"/>
        <w:rPr>
          <w:sz w:val="22"/>
          <w:szCs w:val="22"/>
        </w:rPr>
      </w:pPr>
      <w:r w:rsidRPr="00E0428F">
        <w:rPr>
          <w:sz w:val="22"/>
          <w:szCs w:val="22"/>
        </w:rPr>
        <w:t>Plan de gestión de riesgos</w:t>
      </w:r>
    </w:p>
    <w:p w:rsidR="00810B6E" w:rsidRPr="00E0428F" w:rsidRDefault="00810B6E" w:rsidP="00810B6E">
      <w:pPr>
        <w:ind w:firstLine="720"/>
        <w:rPr>
          <w:sz w:val="22"/>
          <w:szCs w:val="22"/>
        </w:rPr>
      </w:pPr>
      <w:r w:rsidRPr="00E0428F">
        <w:rPr>
          <w:sz w:val="22"/>
          <w:szCs w:val="22"/>
        </w:rPr>
        <w:t>Plan de realización de casos de uso</w:t>
      </w:r>
    </w:p>
    <w:p w:rsidR="00810B6E" w:rsidRPr="00E0428F" w:rsidRDefault="00810B6E" w:rsidP="00810B6E">
      <w:pPr>
        <w:ind w:firstLine="720"/>
        <w:rPr>
          <w:sz w:val="22"/>
          <w:szCs w:val="22"/>
        </w:rPr>
      </w:pPr>
      <w:r w:rsidRPr="00E0428F">
        <w:rPr>
          <w:sz w:val="22"/>
          <w:szCs w:val="22"/>
        </w:rPr>
        <w:t>Plan de gestión de la configuración</w:t>
      </w:r>
    </w:p>
    <w:p w:rsidR="00810B6E" w:rsidRDefault="00810B6E" w:rsidP="00810B6E">
      <w:pPr>
        <w:ind w:firstLine="720"/>
        <w:rPr>
          <w:sz w:val="22"/>
          <w:szCs w:val="22"/>
        </w:rPr>
      </w:pPr>
      <w:r w:rsidRPr="00E0428F">
        <w:rPr>
          <w:sz w:val="22"/>
          <w:szCs w:val="22"/>
        </w:rPr>
        <w:t>Plan de arquitectura de software</w:t>
      </w:r>
    </w:p>
    <w:p w:rsidR="00E0428F" w:rsidRPr="00E0428F" w:rsidRDefault="00E0428F" w:rsidP="00810B6E">
      <w:pPr>
        <w:ind w:firstLine="720"/>
        <w:rPr>
          <w:sz w:val="22"/>
          <w:szCs w:val="22"/>
        </w:rPr>
      </w:pPr>
    </w:p>
    <w:p w:rsidR="00E07CE3" w:rsidRDefault="00E0428F">
      <w:pPr>
        <w:pStyle w:val="Ttulo2"/>
      </w:pPr>
      <w:bookmarkStart w:id="6" w:name="_Toc400341126"/>
      <w:r>
        <w:t>Resumen</w:t>
      </w:r>
      <w:bookmarkEnd w:id="6"/>
    </w:p>
    <w:p w:rsidR="00E0428F" w:rsidRPr="00E0428F" w:rsidRDefault="00E0428F" w:rsidP="00E0428F"/>
    <w:p w:rsidR="00E07CE3" w:rsidRPr="00E0428F" w:rsidRDefault="00E0428F" w:rsidP="00E0428F">
      <w:pPr>
        <w:pStyle w:val="InfoBlue"/>
        <w:rPr>
          <w:i/>
        </w:rPr>
      </w:pPr>
      <w:r w:rsidRPr="004237E7">
        <w:t xml:space="preserve">En el presente documento se presenta la integración de los elementos para el desarrollo del proyecto </w:t>
      </w:r>
      <w:r>
        <w:t>con los subsistemas y buils.</w:t>
      </w:r>
    </w:p>
    <w:p w:rsidR="00E0428F" w:rsidRPr="00E0428F" w:rsidRDefault="00E0428F" w:rsidP="00E0428F">
      <w:pPr>
        <w:pStyle w:val="Textoindependiente"/>
        <w:rPr>
          <w:lang w:val="es-ES"/>
        </w:rPr>
      </w:pPr>
    </w:p>
    <w:p w:rsidR="00E07CE3" w:rsidRDefault="00E07CE3">
      <w:pPr>
        <w:pStyle w:val="Ttulo1"/>
      </w:pPr>
      <w:bookmarkStart w:id="7" w:name="_Toc400341127"/>
      <w:r>
        <w:t>Subs</w:t>
      </w:r>
      <w:r w:rsidR="00360A31">
        <w:t>istemas</w:t>
      </w:r>
      <w:bookmarkEnd w:id="7"/>
    </w:p>
    <w:p w:rsidR="00DD4A58" w:rsidRPr="00687238" w:rsidRDefault="00DD4A58" w:rsidP="00687238">
      <w:pPr>
        <w:jc w:val="both"/>
        <w:rPr>
          <w:sz w:val="22"/>
          <w:szCs w:val="22"/>
          <w:lang w:val="es-ES"/>
        </w:rPr>
      </w:pPr>
    </w:p>
    <w:p w:rsidR="00DD4A58" w:rsidRPr="00687238" w:rsidRDefault="000B0A5F" w:rsidP="00687238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Gestión de la </w:t>
      </w:r>
      <w:r w:rsidR="00DD4A58" w:rsidRPr="00687238">
        <w:rPr>
          <w:sz w:val="22"/>
          <w:szCs w:val="22"/>
          <w:lang w:val="es-ES"/>
        </w:rPr>
        <w:t xml:space="preserve">base de datos </w:t>
      </w:r>
    </w:p>
    <w:p w:rsidR="00DD4A58" w:rsidRPr="00687238" w:rsidRDefault="00DD4A58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Tablas  de la base de datos </w:t>
      </w:r>
    </w:p>
    <w:p w:rsidR="00DD4A58" w:rsidRPr="00687238" w:rsidRDefault="00DD4A58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Motor que soportara la base de datos </w:t>
      </w:r>
    </w:p>
    <w:p w:rsidR="00DD4A58" w:rsidRPr="00687238" w:rsidRDefault="00DD4A58" w:rsidP="00687238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Integración  de servidor </w:t>
      </w:r>
    </w:p>
    <w:p w:rsidR="00DD4A58" w:rsidRPr="00687238" w:rsidRDefault="00DD4A58" w:rsidP="00687238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Implementación </w:t>
      </w:r>
    </w:p>
    <w:p w:rsidR="00DD4A58" w:rsidRPr="00687238" w:rsidRDefault="000B0A5F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Gestión de convocatoria</w:t>
      </w:r>
    </w:p>
    <w:p w:rsidR="00DD4A58" w:rsidRPr="00687238" w:rsidRDefault="00DD4A58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</w:t>
      </w:r>
      <w:r w:rsidR="000B0A5F" w:rsidRPr="00687238">
        <w:rPr>
          <w:sz w:val="22"/>
          <w:szCs w:val="22"/>
          <w:lang w:val="es-ES"/>
        </w:rPr>
        <w:t xml:space="preserve"> de postular en convocatoria</w:t>
      </w:r>
    </w:p>
    <w:p w:rsidR="000B0A5F" w:rsidRPr="00687238" w:rsidRDefault="000B0A5F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 de consultar convocatoria</w:t>
      </w:r>
    </w:p>
    <w:p w:rsidR="006F3DD0" w:rsidRPr="00687238" w:rsidRDefault="006F3DD0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 de uso consultar mis postulaciones</w:t>
      </w:r>
    </w:p>
    <w:p w:rsidR="00DD4A58" w:rsidRPr="00687238" w:rsidRDefault="000B0A5F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Gestión de registros</w:t>
      </w:r>
      <w:r w:rsidR="00DD4A58" w:rsidRPr="00687238">
        <w:rPr>
          <w:sz w:val="22"/>
          <w:szCs w:val="22"/>
          <w:lang w:val="es-ES"/>
        </w:rPr>
        <w:t xml:space="preserve"> </w:t>
      </w:r>
    </w:p>
    <w:p w:rsidR="00DD4A58" w:rsidRPr="00687238" w:rsidRDefault="000B0A5F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registrar rubros</w:t>
      </w:r>
    </w:p>
    <w:p w:rsidR="00DD4A58" w:rsidRPr="00687238" w:rsidRDefault="001E463F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 registrar participantes</w:t>
      </w:r>
    </w:p>
    <w:p w:rsidR="001E463F" w:rsidRPr="00687238" w:rsidRDefault="001E463F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 registrar cronograma</w:t>
      </w:r>
    </w:p>
    <w:p w:rsidR="001E463F" w:rsidRPr="00687238" w:rsidRDefault="001E463F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 registrar palabras claves</w:t>
      </w:r>
    </w:p>
    <w:p w:rsidR="00687238" w:rsidRPr="00687238" w:rsidRDefault="00687238" w:rsidP="00687238">
      <w:pPr>
        <w:pStyle w:val="Prrafodelista"/>
        <w:ind w:left="3501"/>
        <w:jc w:val="both"/>
        <w:rPr>
          <w:sz w:val="22"/>
          <w:szCs w:val="22"/>
          <w:lang w:val="es-ES"/>
        </w:rPr>
      </w:pPr>
    </w:p>
    <w:p w:rsidR="00687238" w:rsidRPr="00687238" w:rsidRDefault="001E463F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Gestión de verificación</w:t>
      </w:r>
    </w:p>
    <w:p w:rsidR="00DD4A58" w:rsidRPr="00687238" w:rsidRDefault="00DD4A58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</w:t>
      </w:r>
      <w:r w:rsidR="001E463F" w:rsidRPr="00687238">
        <w:rPr>
          <w:sz w:val="22"/>
          <w:szCs w:val="22"/>
          <w:lang w:val="es-ES"/>
        </w:rPr>
        <w:t xml:space="preserve"> verificar validaciones automáticas</w:t>
      </w:r>
    </w:p>
    <w:p w:rsidR="00E718E6" w:rsidRPr="00687238" w:rsidRDefault="00E718E6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 de uso de validar participación en convocatoria</w:t>
      </w:r>
    </w:p>
    <w:p w:rsidR="006F3DD0" w:rsidRPr="00687238" w:rsidRDefault="006F3DD0" w:rsidP="00687238">
      <w:pPr>
        <w:pStyle w:val="Prrafodelista"/>
        <w:numPr>
          <w:ilvl w:val="1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 xml:space="preserve">Gestión de </w:t>
      </w:r>
      <w:r w:rsidR="00913A8B" w:rsidRPr="00687238">
        <w:rPr>
          <w:sz w:val="22"/>
          <w:szCs w:val="22"/>
          <w:lang w:val="es-ES"/>
        </w:rPr>
        <w:t>administración</w:t>
      </w:r>
    </w:p>
    <w:p w:rsidR="006F3DD0" w:rsidRPr="00687238" w:rsidRDefault="006F3DD0" w:rsidP="00687238">
      <w:pPr>
        <w:pStyle w:val="Prrafodelista"/>
        <w:numPr>
          <w:ilvl w:val="2"/>
          <w:numId w:val="24"/>
        </w:numPr>
        <w:jc w:val="both"/>
        <w:rPr>
          <w:sz w:val="22"/>
          <w:szCs w:val="22"/>
          <w:lang w:val="es-ES"/>
        </w:rPr>
      </w:pPr>
      <w:r w:rsidRPr="00687238">
        <w:rPr>
          <w:sz w:val="22"/>
          <w:szCs w:val="22"/>
          <w:lang w:val="es-ES"/>
        </w:rPr>
        <w:t>Casos de uso  de administrar solicitud de aclaración convocatoria</w:t>
      </w:r>
    </w:p>
    <w:p w:rsidR="00687238" w:rsidRDefault="00687238" w:rsidP="00687238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</w:t>
      </w:r>
      <w:r w:rsidRPr="00687238">
        <w:rPr>
          <w:sz w:val="22"/>
          <w:szCs w:val="22"/>
          <w:lang w:val="es-ES"/>
        </w:rPr>
        <w:t>ruebas</w:t>
      </w:r>
    </w:p>
    <w:p w:rsidR="00D96741" w:rsidRPr="00687238" w:rsidRDefault="00D96741" w:rsidP="00687238">
      <w:pPr>
        <w:pStyle w:val="Prrafodelista"/>
        <w:numPr>
          <w:ilvl w:val="0"/>
          <w:numId w:val="24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despliegue</w:t>
      </w:r>
    </w:p>
    <w:p w:rsidR="00687238" w:rsidRPr="00687238" w:rsidRDefault="00687238" w:rsidP="00687238">
      <w:pPr>
        <w:pStyle w:val="Prrafodelista"/>
        <w:ind w:left="3501"/>
        <w:jc w:val="both"/>
        <w:rPr>
          <w:sz w:val="22"/>
          <w:szCs w:val="22"/>
          <w:lang w:val="es-ES"/>
        </w:rPr>
      </w:pPr>
    </w:p>
    <w:p w:rsidR="00DD4A58" w:rsidRPr="00687238" w:rsidRDefault="00DD4A58" w:rsidP="00687238">
      <w:pPr>
        <w:jc w:val="both"/>
        <w:rPr>
          <w:sz w:val="22"/>
          <w:szCs w:val="22"/>
        </w:rPr>
      </w:pPr>
    </w:p>
    <w:p w:rsidR="00E07CE3" w:rsidRDefault="00E07CE3" w:rsidP="00762CDB">
      <w:pPr>
        <w:pStyle w:val="InfoBlue"/>
      </w:pPr>
    </w:p>
    <w:p w:rsidR="00E07CE3" w:rsidRDefault="00E07CE3">
      <w:pPr>
        <w:pStyle w:val="Ttulo1"/>
      </w:pPr>
      <w:bookmarkStart w:id="8" w:name="_Toc400341128"/>
      <w:r>
        <w:t>Builds</w:t>
      </w:r>
      <w:bookmarkEnd w:id="8"/>
    </w:p>
    <w:p w:rsidR="00687238" w:rsidRDefault="00687238" w:rsidP="00687238"/>
    <w:tbl>
      <w:tblPr>
        <w:tblStyle w:val="Tabladelista3-nfasis6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5965"/>
        <w:gridCol w:w="999"/>
      </w:tblGrid>
      <w:tr w:rsidR="00867B0B" w:rsidTr="00B0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867B0B" w:rsidRPr="00FB6AB4" w:rsidRDefault="00867B0B" w:rsidP="00687238">
            <w:pPr>
              <w:rPr>
                <w:b w:val="0"/>
                <w:sz w:val="22"/>
                <w:szCs w:val="22"/>
              </w:rPr>
            </w:pPr>
            <w:r w:rsidRPr="00FB6AB4">
              <w:rPr>
                <w:b w:val="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7B0B" w:rsidRPr="00FB6AB4" w:rsidRDefault="00867B0B" w:rsidP="00D96741">
            <w:pPr>
              <w:tabs>
                <w:tab w:val="center" w:pos="82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FB6AB4">
              <w:rPr>
                <w:b w:val="0"/>
                <w:sz w:val="22"/>
                <w:szCs w:val="22"/>
              </w:rPr>
              <w:t>Casos de uso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67B0B" w:rsidRPr="00FB6AB4" w:rsidRDefault="00A13FF3" w:rsidP="00687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</w:t>
            </w:r>
            <w:r w:rsidR="00867B0B" w:rsidRPr="00FB6AB4">
              <w:rPr>
                <w:b w:val="0"/>
                <w:sz w:val="22"/>
                <w:szCs w:val="22"/>
              </w:rPr>
              <w:t>echa</w:t>
            </w:r>
          </w:p>
        </w:tc>
      </w:tr>
      <w:tr w:rsidR="00867B0B" w:rsidTr="00B0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3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Caso de uso de consultar convocatoria, </w:t>
            </w:r>
          </w:p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 de participar en convocatoria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FB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FB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FB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06/10/14</w:t>
            </w:r>
          </w:p>
        </w:tc>
      </w:tr>
      <w:tr w:rsidR="00867B0B" w:rsidTr="00B01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D967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3" w:rsidRDefault="00867B0B" w:rsidP="00D96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 xml:space="preserve">Caso de uso consultar mis postulaciones, </w:t>
            </w:r>
          </w:p>
          <w:p w:rsidR="00867B0B" w:rsidRPr="00D96741" w:rsidRDefault="00867B0B" w:rsidP="00D96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>Casos de registrar rubros</w:t>
            </w:r>
          </w:p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13/10/14</w:t>
            </w:r>
          </w:p>
        </w:tc>
      </w:tr>
      <w:tr w:rsidR="00867B0B" w:rsidTr="00B0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Pr="00D96741" w:rsidRDefault="00867B0B" w:rsidP="00D967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>Casos de uso registrar participantes</w:t>
            </w:r>
          </w:p>
          <w:p w:rsidR="00867B0B" w:rsidRPr="00D96741" w:rsidRDefault="00867B0B" w:rsidP="00D967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>Casos de uso registrar cronograma</w:t>
            </w:r>
          </w:p>
          <w:p w:rsidR="00867B0B" w:rsidRDefault="00867B0B" w:rsidP="00D9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87238">
              <w:rPr>
                <w:sz w:val="22"/>
                <w:szCs w:val="22"/>
                <w:lang w:val="es-ES"/>
              </w:rPr>
              <w:t>Casos de uso registrar palabras claves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20/10/14</w:t>
            </w:r>
          </w:p>
        </w:tc>
      </w:tr>
      <w:tr w:rsidR="00867B0B" w:rsidTr="00B01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FF3" w:rsidRDefault="00867B0B" w:rsidP="00D96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>Casos de uso verificar validaciones automáticas</w:t>
            </w:r>
            <w:r>
              <w:rPr>
                <w:sz w:val="22"/>
                <w:szCs w:val="22"/>
                <w:lang w:val="es-ES"/>
              </w:rPr>
              <w:t xml:space="preserve">, </w:t>
            </w:r>
          </w:p>
          <w:p w:rsidR="00A13FF3" w:rsidRDefault="00867B0B" w:rsidP="00D96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 xml:space="preserve">Caso de uso de validar participación en convocatoria, </w:t>
            </w:r>
          </w:p>
          <w:p w:rsidR="00867B0B" w:rsidRPr="00D96741" w:rsidRDefault="00867B0B" w:rsidP="00D96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D96741">
              <w:rPr>
                <w:sz w:val="22"/>
                <w:szCs w:val="22"/>
                <w:lang w:val="es-ES"/>
              </w:rPr>
              <w:t>Casos de uso  de administrar solicitud de aclaración convocatoria</w:t>
            </w:r>
          </w:p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Pr="00FB6AB4" w:rsidRDefault="00867B0B" w:rsidP="00FB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Pr="00FB6AB4" w:rsidRDefault="00867B0B" w:rsidP="00FB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Default="00867B0B" w:rsidP="00FB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867B0B" w:rsidRPr="00FB6AB4" w:rsidRDefault="00867B0B" w:rsidP="00FB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27/10/14</w:t>
            </w:r>
          </w:p>
        </w:tc>
      </w:tr>
      <w:tr w:rsidR="00867B0B" w:rsidTr="00B0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Pruebas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10/11/14</w:t>
            </w:r>
          </w:p>
        </w:tc>
      </w:tr>
      <w:tr w:rsidR="00867B0B" w:rsidTr="00B016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despliegue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B0B" w:rsidRDefault="00867B0B" w:rsidP="00687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27/11/14</w:t>
            </w:r>
          </w:p>
        </w:tc>
      </w:tr>
    </w:tbl>
    <w:p w:rsidR="00CE1022" w:rsidRDefault="00B01670" w:rsidP="00B01670">
      <w:pPr>
        <w:ind w:firstLine="720"/>
        <w:jc w:val="center"/>
      </w:pPr>
      <w:r w:rsidRPr="00B01670">
        <w:rPr>
          <w:b/>
        </w:rPr>
        <w:t>Tabla 1</w:t>
      </w:r>
      <w:r w:rsidRPr="00B01670">
        <w:t>. Builds y fechas de entrega</w:t>
      </w:r>
    </w:p>
    <w:p w:rsidR="00C23880" w:rsidRPr="00B01670" w:rsidRDefault="00C23880" w:rsidP="00B01670">
      <w:pPr>
        <w:ind w:firstLine="720"/>
        <w:jc w:val="center"/>
      </w:pPr>
    </w:p>
    <w:p w:rsidR="00CE1022" w:rsidRPr="00CE1022" w:rsidRDefault="00CE1022" w:rsidP="00CE1022">
      <w:pPr>
        <w:rPr>
          <w:sz w:val="22"/>
          <w:szCs w:val="22"/>
        </w:rPr>
      </w:pPr>
    </w:p>
    <w:p w:rsidR="00300F75" w:rsidRPr="007624D3" w:rsidRDefault="00896838" w:rsidP="00300F75">
      <w:pPr>
        <w:rPr>
          <w:sz w:val="22"/>
          <w:szCs w:val="22"/>
        </w:rPr>
      </w:pPr>
      <w:r w:rsidRPr="007624D3">
        <w:rPr>
          <w:sz w:val="22"/>
          <w:szCs w:val="22"/>
        </w:rPr>
        <w:t>Para la implementación y ejecución del proyecto se</w:t>
      </w:r>
      <w:r w:rsidR="000D18CC">
        <w:rPr>
          <w:sz w:val="22"/>
          <w:szCs w:val="22"/>
        </w:rPr>
        <w:t xml:space="preserve"> utilizaron las siguientes herra</w:t>
      </w:r>
      <w:r w:rsidRPr="007624D3">
        <w:rPr>
          <w:sz w:val="22"/>
          <w:szCs w:val="22"/>
        </w:rPr>
        <w:t>mientas:</w:t>
      </w:r>
    </w:p>
    <w:p w:rsidR="00896838" w:rsidRPr="007624D3" w:rsidRDefault="00896838" w:rsidP="0089683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624D3">
        <w:rPr>
          <w:rFonts w:ascii="Times New Roman" w:hAnsi="Times New Roman" w:cs="Times New Roman"/>
          <w:sz w:val="22"/>
          <w:szCs w:val="22"/>
        </w:rPr>
        <w:t xml:space="preserve">GitHub como estrategia para el manejo de versiones </w:t>
      </w:r>
      <w:r w:rsidR="00C23880">
        <w:rPr>
          <w:rFonts w:ascii="Times New Roman" w:hAnsi="Times New Roman" w:cs="Times New Roman"/>
          <w:sz w:val="22"/>
          <w:szCs w:val="22"/>
        </w:rPr>
        <w:t xml:space="preserve">de </w:t>
      </w:r>
      <w:bookmarkStart w:id="9" w:name="_GoBack"/>
      <w:bookmarkEnd w:id="9"/>
      <w:r w:rsidRPr="007624D3">
        <w:rPr>
          <w:rFonts w:ascii="Times New Roman" w:hAnsi="Times New Roman" w:cs="Times New Roman"/>
          <w:sz w:val="22"/>
          <w:szCs w:val="22"/>
        </w:rPr>
        <w:t xml:space="preserve">los artefactos del proyecto (tanto documentos, como código, de configuración y componentes), indicando las características representativas de cada versión de los artefactos. </w:t>
      </w:r>
    </w:p>
    <w:p w:rsidR="00896838" w:rsidRPr="007624D3" w:rsidRDefault="00896838" w:rsidP="00300F75">
      <w:pPr>
        <w:rPr>
          <w:sz w:val="22"/>
          <w:szCs w:val="22"/>
        </w:rPr>
      </w:pPr>
    </w:p>
    <w:p w:rsidR="00896838" w:rsidRPr="007624D3" w:rsidRDefault="00896838" w:rsidP="0089683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624D3">
        <w:rPr>
          <w:rFonts w:ascii="Times New Roman" w:hAnsi="Times New Roman" w:cs="Times New Roman"/>
          <w:sz w:val="22"/>
          <w:szCs w:val="22"/>
        </w:rPr>
        <w:t xml:space="preserve">Mantis como plataforma para gestionar las solicitudes de cambio que se realicen sobre el proyecto final. </w:t>
      </w:r>
    </w:p>
    <w:p w:rsidR="00E43A97" w:rsidRPr="007624D3" w:rsidRDefault="00E43A97" w:rsidP="00E43A97">
      <w:pPr>
        <w:rPr>
          <w:sz w:val="22"/>
          <w:szCs w:val="22"/>
          <w:shd w:val="clear" w:color="auto" w:fill="FFFFFF" w:themeFill="background1"/>
        </w:rPr>
      </w:pPr>
    </w:p>
    <w:p w:rsidR="00E43A97" w:rsidRPr="007624D3" w:rsidRDefault="00E43A97" w:rsidP="00E43A97">
      <w:pPr>
        <w:rPr>
          <w:sz w:val="22"/>
          <w:szCs w:val="22"/>
          <w:lang w:val="es-ES"/>
        </w:rPr>
      </w:pPr>
      <w:r w:rsidRPr="007624D3">
        <w:rPr>
          <w:sz w:val="22"/>
          <w:szCs w:val="22"/>
          <w:shd w:val="clear" w:color="auto" w:fill="FFFFFF" w:themeFill="background1"/>
        </w:rPr>
        <w:t>Xampp</w:t>
      </w:r>
      <w:r w:rsidR="000D18CC">
        <w:rPr>
          <w:sz w:val="22"/>
          <w:szCs w:val="22"/>
          <w:shd w:val="clear" w:color="auto" w:fill="FFFFFF" w:themeFill="background1"/>
        </w:rPr>
        <w:t xml:space="preserve">: </w:t>
      </w:r>
      <w:r w:rsidRPr="007624D3">
        <w:rPr>
          <w:sz w:val="22"/>
          <w:szCs w:val="22"/>
          <w:lang w:val="es-ES"/>
        </w:rPr>
        <w:t>Es un servidor independiente de la plataforma con el que se puede trabajar de manera local. Trabaja principalmente con bases de datos MySQL y un servidor apache</w:t>
      </w:r>
    </w:p>
    <w:p w:rsidR="00896838" w:rsidRPr="007624D3" w:rsidRDefault="00896838" w:rsidP="00896838">
      <w:pPr>
        <w:pStyle w:val="Default"/>
        <w:rPr>
          <w:sz w:val="22"/>
          <w:szCs w:val="22"/>
        </w:rPr>
      </w:pPr>
    </w:p>
    <w:p w:rsidR="007624D3" w:rsidRDefault="007624D3" w:rsidP="007624D3">
      <w:pPr>
        <w:rPr>
          <w:sz w:val="22"/>
          <w:szCs w:val="22"/>
          <w:lang w:val="es-ES" w:eastAsia="es-ES"/>
        </w:rPr>
      </w:pPr>
      <w:r w:rsidRPr="007624D3">
        <w:rPr>
          <w:sz w:val="22"/>
          <w:szCs w:val="22"/>
          <w:shd w:val="clear" w:color="auto" w:fill="FFFFFF"/>
        </w:rPr>
        <w:t>MySql: Open Source</w:t>
      </w:r>
      <w:r w:rsidRPr="007624D3">
        <w:rPr>
          <w:sz w:val="22"/>
          <w:szCs w:val="22"/>
          <w:lang w:val="es-ES"/>
        </w:rPr>
        <w:t xml:space="preserve">, </w:t>
      </w:r>
      <w:r w:rsidRPr="007624D3">
        <w:rPr>
          <w:sz w:val="22"/>
          <w:szCs w:val="22"/>
          <w:shd w:val="clear" w:color="auto" w:fill="FFFFFF"/>
          <w:lang w:val="es-ES"/>
        </w:rPr>
        <w:t xml:space="preserve">Gestor con buen  rendimiento, </w:t>
      </w:r>
      <w:r>
        <w:rPr>
          <w:sz w:val="22"/>
          <w:szCs w:val="22"/>
          <w:lang w:val="es-ES" w:eastAsia="es-ES"/>
        </w:rPr>
        <w:t>baja  </w:t>
      </w:r>
      <w:r w:rsidRPr="007624D3">
        <w:rPr>
          <w:sz w:val="22"/>
          <w:szCs w:val="22"/>
          <w:lang w:val="es-ES" w:eastAsia="es-ES"/>
        </w:rPr>
        <w:t>probabilidad de corromper datos, incluso si lo</w:t>
      </w:r>
      <w:r w:rsidR="000D18CC">
        <w:rPr>
          <w:sz w:val="22"/>
          <w:szCs w:val="22"/>
          <w:lang w:val="es-ES" w:eastAsia="es-ES"/>
        </w:rPr>
        <w:t>s errores no se producen en  </w:t>
      </w:r>
      <w:r w:rsidRPr="007624D3">
        <w:rPr>
          <w:sz w:val="22"/>
          <w:szCs w:val="22"/>
          <w:lang w:val="es-ES" w:eastAsia="es-ES"/>
        </w:rPr>
        <w:t xml:space="preserve"> el propio gestor, sino en el sistema en el que está.</w:t>
      </w:r>
    </w:p>
    <w:p w:rsidR="000D18CC" w:rsidRDefault="000D18CC" w:rsidP="007624D3">
      <w:pPr>
        <w:rPr>
          <w:sz w:val="22"/>
          <w:szCs w:val="22"/>
          <w:lang w:val="es-ES" w:eastAsia="es-ES"/>
        </w:rPr>
      </w:pPr>
    </w:p>
    <w:p w:rsidR="000D18CC" w:rsidRPr="00711DB0" w:rsidRDefault="000D18CC" w:rsidP="007624D3">
      <w:pPr>
        <w:rPr>
          <w:sz w:val="22"/>
          <w:szCs w:val="22"/>
          <w:lang w:val="es-ES" w:eastAsia="es-ES"/>
        </w:rPr>
      </w:pPr>
      <w:r w:rsidRPr="00711DB0">
        <w:rPr>
          <w:sz w:val="22"/>
          <w:szCs w:val="22"/>
          <w:lang w:val="es-ES" w:eastAsia="es-ES"/>
        </w:rPr>
        <w:t xml:space="preserve">Sublime </w:t>
      </w:r>
      <w:r w:rsidR="00711DB0" w:rsidRPr="00711DB0">
        <w:rPr>
          <w:sz w:val="22"/>
          <w:szCs w:val="22"/>
          <w:lang w:val="es-ES" w:eastAsia="es-ES"/>
        </w:rPr>
        <w:t xml:space="preserve"> Text 2 </w:t>
      </w:r>
      <w:r w:rsidR="00711DB0" w:rsidRPr="00711DB0">
        <w:rPr>
          <w:sz w:val="22"/>
          <w:szCs w:val="22"/>
        </w:rPr>
        <w:t>Como  editor de texto avanzado.</w:t>
      </w:r>
    </w:p>
    <w:p w:rsidR="000D18CC" w:rsidRDefault="000D18CC" w:rsidP="007624D3">
      <w:pPr>
        <w:rPr>
          <w:sz w:val="22"/>
          <w:szCs w:val="22"/>
          <w:lang w:val="es-ES"/>
        </w:rPr>
      </w:pPr>
    </w:p>
    <w:p w:rsidR="00896838" w:rsidRPr="00A13FF3" w:rsidRDefault="00A13FF3" w:rsidP="00300F75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evaluación de cada build se hará por medio de  plan de medición, y el Excel para evaluar el correcto cumplimiento del trabajo.</w:t>
      </w:r>
    </w:p>
    <w:p w:rsidR="00300F75" w:rsidRDefault="00300F75" w:rsidP="00300F75"/>
    <w:p w:rsidR="00300F75" w:rsidRPr="00300F75" w:rsidRDefault="00300F75" w:rsidP="00300F75"/>
    <w:p w:rsidR="00E07CE3" w:rsidRDefault="00E07CE3">
      <w:pPr>
        <w:pStyle w:val="Textoindependiente"/>
      </w:pPr>
    </w:p>
    <w:p w:rsidR="00E07CE3" w:rsidRDefault="00E07CE3" w:rsidP="00762CDB">
      <w:pPr>
        <w:pStyle w:val="InfoBlue"/>
      </w:pPr>
    </w:p>
    <w:sectPr w:rsidR="00E07CE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D49" w:rsidRDefault="004A3D49">
      <w:pPr>
        <w:spacing w:line="240" w:lineRule="auto"/>
      </w:pPr>
      <w:r>
        <w:separator/>
      </w:r>
    </w:p>
  </w:endnote>
  <w:endnote w:type="continuationSeparator" w:id="0">
    <w:p w:rsidR="004A3D49" w:rsidRDefault="004A3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7CE3" w:rsidRDefault="00E07C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07C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>
          <w:pPr>
            <w:ind w:right="360"/>
          </w:pPr>
          <w:r>
            <w:t>C</w:t>
          </w:r>
          <w:r w:rsidR="001E463F">
            <w:t>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 w:rsidP="001E463F">
          <w:pPr>
            <w:jc w:val="center"/>
          </w:pPr>
          <w:r>
            <w:sym w:font="Symbol" w:char="F0D3"/>
          </w:r>
          <w:r w:rsidR="001E463F">
            <w:t>Universidad del Quindío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388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07CE3" w:rsidRDefault="00E07CE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2388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C2388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E07CE3" w:rsidRDefault="00E07CE3">
    <w:pPr>
      <w:pStyle w:val="Piedepgina"/>
    </w:pPr>
  </w:p>
  <w:p w:rsidR="001E463F" w:rsidRDefault="001E463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D49" w:rsidRDefault="004A3D49">
      <w:pPr>
        <w:spacing w:line="240" w:lineRule="auto"/>
      </w:pPr>
      <w:r>
        <w:separator/>
      </w:r>
    </w:p>
  </w:footnote>
  <w:footnote w:type="continuationSeparator" w:id="0">
    <w:p w:rsidR="004A3D49" w:rsidRDefault="004A3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rPr>
        <w:sz w:val="24"/>
      </w:rPr>
    </w:pPr>
  </w:p>
  <w:p w:rsidR="00E07CE3" w:rsidRDefault="00E07CE3">
    <w:pPr>
      <w:pBdr>
        <w:top w:val="single" w:sz="6" w:space="1" w:color="auto"/>
      </w:pBdr>
      <w:rPr>
        <w:sz w:val="24"/>
      </w:rPr>
    </w:pPr>
  </w:p>
  <w:p w:rsidR="00E07CE3" w:rsidRDefault="00043C25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 xml:space="preserve">Universidad del </w:t>
    </w:r>
    <w:r w:rsidR="00472208">
      <w:rPr>
        <w:rFonts w:ascii="Arial" w:hAnsi="Arial"/>
        <w:b/>
        <w:sz w:val="36"/>
      </w:rPr>
      <w:t>Quindío</w:t>
    </w:r>
  </w:p>
  <w:p w:rsidR="00E07CE3" w:rsidRDefault="00E07C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07CE3">
      <w:tc>
        <w:tcPr>
          <w:tcW w:w="6379" w:type="dxa"/>
        </w:tcPr>
        <w:p w:rsidR="00E07CE3" w:rsidRDefault="000B7929">
          <w:r>
            <w:t>Participación en Convocatoria</w:t>
          </w:r>
        </w:p>
      </w:tc>
      <w:tc>
        <w:tcPr>
          <w:tcW w:w="3179" w:type="dxa"/>
        </w:tcPr>
        <w:p w:rsidR="00E07CE3" w:rsidRDefault="00E07CE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0B7929">
            <w:t>Versión</w:t>
          </w:r>
          <w:r>
            <w:t>:           &lt;1.0&gt;</w:t>
          </w:r>
        </w:p>
      </w:tc>
    </w:tr>
    <w:tr w:rsidR="00E07CE3">
      <w:tc>
        <w:tcPr>
          <w:tcW w:w="6379" w:type="dxa"/>
        </w:tcPr>
        <w:p w:rsidR="00E07CE3" w:rsidRDefault="00EA191A" w:rsidP="000B7929">
          <w:fldSimple w:instr=" TITLE  \* MERGEFORMAT ">
            <w:r w:rsidR="00043C25">
              <w:t xml:space="preserve"> Plan</w:t>
            </w:r>
          </w:fldSimple>
          <w:r w:rsidR="000B7929">
            <w:t xml:space="preserve"> Buil de integración</w:t>
          </w:r>
        </w:p>
      </w:tc>
      <w:tc>
        <w:tcPr>
          <w:tcW w:w="3179" w:type="dxa"/>
        </w:tcPr>
        <w:p w:rsidR="00E07CE3" w:rsidRDefault="00E07CE3">
          <w:r>
            <w:t xml:space="preserve"> </w:t>
          </w:r>
          <w:r w:rsidR="000B7929">
            <w:t xml:space="preserve"> Fecha:  03/10/14</w:t>
          </w:r>
        </w:p>
      </w:tc>
    </w:tr>
    <w:tr w:rsidR="00E07CE3">
      <w:tc>
        <w:tcPr>
          <w:tcW w:w="9558" w:type="dxa"/>
          <w:gridSpan w:val="2"/>
        </w:tcPr>
        <w:p w:rsidR="00E07CE3" w:rsidRDefault="004A3D49" w:rsidP="000B7929">
          <w:pPr>
            <w:tabs>
              <w:tab w:val="left" w:pos="960"/>
            </w:tabs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B7929">
            <w:t xml:space="preserve"> Plan</w:t>
          </w:r>
          <w:r>
            <w:fldChar w:fldCharType="end"/>
          </w:r>
          <w:r w:rsidR="000B7929">
            <w:t xml:space="preserve"> Buil de integración</w:t>
          </w:r>
        </w:p>
      </w:tc>
    </w:tr>
  </w:tbl>
  <w:p w:rsidR="00E07CE3" w:rsidRDefault="00E07CE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CE3" w:rsidRDefault="00E07C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D83DB0"/>
    <w:multiLevelType w:val="hybridMultilevel"/>
    <w:tmpl w:val="9140D7D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C73216"/>
    <w:multiLevelType w:val="multilevel"/>
    <w:tmpl w:val="4CF275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77D030B"/>
    <w:multiLevelType w:val="hybridMultilevel"/>
    <w:tmpl w:val="39FA9164"/>
    <w:lvl w:ilvl="0" w:tplc="26249918">
      <w:start w:val="1"/>
      <w:numFmt w:val="decimal"/>
      <w:lvlText w:val="%1."/>
      <w:lvlJc w:val="left"/>
      <w:pPr>
        <w:ind w:left="2061" w:hanging="360"/>
      </w:pPr>
      <w:rPr>
        <w:rFonts w:ascii="Times New Roman" w:eastAsia="Times New Roman" w:hAnsi="Times New Roman" w:cs="Times New Roman"/>
      </w:rPr>
    </w:lvl>
    <w:lvl w:ilvl="1" w:tplc="0C0A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3833B91"/>
    <w:multiLevelType w:val="hybridMultilevel"/>
    <w:tmpl w:val="B70490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5"/>
  </w:num>
  <w:num w:numId="16">
    <w:abstractNumId w:val="21"/>
  </w:num>
  <w:num w:numId="17">
    <w:abstractNumId w:val="17"/>
  </w:num>
  <w:num w:numId="18">
    <w:abstractNumId w:val="6"/>
  </w:num>
  <w:num w:numId="19">
    <w:abstractNumId w:val="16"/>
  </w:num>
  <w:num w:numId="20">
    <w:abstractNumId w:val="8"/>
  </w:num>
  <w:num w:numId="21">
    <w:abstractNumId w:val="20"/>
  </w:num>
  <w:num w:numId="22">
    <w:abstractNumId w:val="7"/>
  </w:num>
  <w:num w:numId="23">
    <w:abstractNumId w:val="15"/>
  </w:num>
  <w:num w:numId="24">
    <w:abstractNumId w:val="14"/>
  </w:num>
  <w:num w:numId="25">
    <w:abstractNumId w:val="9"/>
  </w:num>
  <w:num w:numId="26">
    <w:abstractNumId w:val="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25"/>
    <w:rsid w:val="0000052B"/>
    <w:rsid w:val="00043C25"/>
    <w:rsid w:val="000755DA"/>
    <w:rsid w:val="000B0A5F"/>
    <w:rsid w:val="000B7929"/>
    <w:rsid w:val="000D18CC"/>
    <w:rsid w:val="0015748F"/>
    <w:rsid w:val="001E463F"/>
    <w:rsid w:val="002750C8"/>
    <w:rsid w:val="002860FA"/>
    <w:rsid w:val="002E2D9C"/>
    <w:rsid w:val="00300F75"/>
    <w:rsid w:val="00324710"/>
    <w:rsid w:val="00360A31"/>
    <w:rsid w:val="0036500A"/>
    <w:rsid w:val="00472208"/>
    <w:rsid w:val="004A3D49"/>
    <w:rsid w:val="004B6763"/>
    <w:rsid w:val="005A28B3"/>
    <w:rsid w:val="0061172E"/>
    <w:rsid w:val="00643F30"/>
    <w:rsid w:val="00662CDA"/>
    <w:rsid w:val="00687238"/>
    <w:rsid w:val="006E5B21"/>
    <w:rsid w:val="006F3DD0"/>
    <w:rsid w:val="00711DB0"/>
    <w:rsid w:val="007624D3"/>
    <w:rsid w:val="00762CDB"/>
    <w:rsid w:val="00796DE5"/>
    <w:rsid w:val="00810B6E"/>
    <w:rsid w:val="00867B0B"/>
    <w:rsid w:val="00896838"/>
    <w:rsid w:val="00913A8B"/>
    <w:rsid w:val="0095635F"/>
    <w:rsid w:val="00A13FF3"/>
    <w:rsid w:val="00A463CF"/>
    <w:rsid w:val="00B01670"/>
    <w:rsid w:val="00B23F75"/>
    <w:rsid w:val="00C23880"/>
    <w:rsid w:val="00CE1022"/>
    <w:rsid w:val="00D96741"/>
    <w:rsid w:val="00DD4A58"/>
    <w:rsid w:val="00E0428F"/>
    <w:rsid w:val="00E07CE3"/>
    <w:rsid w:val="00E43A97"/>
    <w:rsid w:val="00E718E6"/>
    <w:rsid w:val="00EA191A"/>
    <w:rsid w:val="00F64F1C"/>
    <w:rsid w:val="00FA6316"/>
    <w:rsid w:val="00F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B30B6-2818-44AE-A884-2AD55224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62CDB"/>
    <w:pPr>
      <w:spacing w:after="120"/>
      <w:ind w:left="720"/>
    </w:pPr>
    <w:rPr>
      <w:sz w:val="22"/>
      <w:szCs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DD4A58"/>
    <w:pPr>
      <w:ind w:left="720"/>
      <w:contextualSpacing/>
    </w:pPr>
    <w:rPr>
      <w:lang w:val="en-US"/>
    </w:rPr>
  </w:style>
  <w:style w:type="table" w:styleId="Tablaconcuadrcula">
    <w:name w:val="Table Grid"/>
    <w:basedOn w:val="Tablanormal"/>
    <w:uiPriority w:val="39"/>
    <w:rsid w:val="00D96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FB6AB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FB6AB4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FB6AB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8968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">
    <w:name w:val="a"/>
    <w:basedOn w:val="Fuentedeprrafopredeter"/>
    <w:rsid w:val="00E43A97"/>
  </w:style>
  <w:style w:type="character" w:customStyle="1" w:styleId="apple-converted-space">
    <w:name w:val="apple-converted-space"/>
    <w:basedOn w:val="Fuentedeprrafopredeter"/>
    <w:rsid w:val="00711DB0"/>
  </w:style>
  <w:style w:type="character" w:styleId="Textoennegrita">
    <w:name w:val="Strong"/>
    <w:basedOn w:val="Fuentedeprrafopredeter"/>
    <w:uiPriority w:val="22"/>
    <w:qFormat/>
    <w:rsid w:val="00711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noMakro\Download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3</TotalTime>
  <Pages>6</Pages>
  <Words>628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&lt;Project Name&gt;</dc:subject>
  <dc:creator>Luffi</dc:creator>
  <cp:keywords/>
  <dc:description/>
  <cp:lastModifiedBy>Luffi</cp:lastModifiedBy>
  <cp:revision>5</cp:revision>
  <cp:lastPrinted>2014-10-06T04:33:00Z</cp:lastPrinted>
  <dcterms:created xsi:type="dcterms:W3CDTF">2014-10-06T11:21:00Z</dcterms:created>
  <dcterms:modified xsi:type="dcterms:W3CDTF">2014-10-06T11:46:00Z</dcterms:modified>
</cp:coreProperties>
</file>